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7F4" w:rsidRDefault="004548F9" w:rsidP="00C520CA">
      <w:pPr>
        <w:rPr>
          <w:noProof/>
          <w:lang w:val="en-IN" w:eastAsia="en-IN"/>
        </w:rPr>
      </w:pPr>
      <w:r>
        <w:rPr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457200" simplePos="0" relativeHeight="251672064" behindDoc="1" locked="0" layoutInCell="0" allowOverlap="1" wp14:anchorId="6EB7D8A4" wp14:editId="1DFF0BEF">
                <wp:simplePos x="0" y="0"/>
                <wp:positionH relativeFrom="page">
                  <wp:posOffset>2304415</wp:posOffset>
                </wp:positionH>
                <wp:positionV relativeFrom="page">
                  <wp:posOffset>5883275</wp:posOffset>
                </wp:positionV>
                <wp:extent cx="1318895" cy="2955925"/>
                <wp:effectExtent l="9525" t="91440" r="82550" b="8890"/>
                <wp:wrapNone/>
                <wp:docPr id="5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18895" cy="2955925"/>
                        </a:xfrm>
                        <a:prstGeom prst="bracketPair">
                          <a:avLst>
                            <a:gd name="adj" fmla="val 10861"/>
                          </a:avLst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89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336E2" w:rsidRPr="000336E2" w:rsidRDefault="000336E2" w:rsidP="000336E2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Anshul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Jain (Y09UC027)</w:t>
                            </w:r>
                          </w:p>
                          <w:p w:rsidR="000336E2" w:rsidRPr="000336E2" w:rsidRDefault="000336E2" w:rsidP="000336E2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Mumal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Seth (Y09UC086)</w:t>
                            </w:r>
                          </w:p>
                          <w:p w:rsidR="000336E2" w:rsidRPr="000336E2" w:rsidRDefault="000336E2" w:rsidP="000336E2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Shreya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Mundra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(Y09UC150)</w:t>
                            </w:r>
                          </w:p>
                          <w:p w:rsidR="000336E2" w:rsidRPr="000336E2" w:rsidRDefault="000336E2" w:rsidP="000336E2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28"/>
                              </w:rPr>
                            </w:pPr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Karan </w:t>
                            </w: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Poddar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(Y09UC301</w:t>
                            </w:r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228600" tIns="228600" rIns="91440" bIns="2286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181.45pt;margin-top:463.25pt;width:103.85pt;height:232.75pt;rotation:90;z-index:-251644416;visibility:visible;mso-wrap-style:square;mso-width-percent:0;mso-height-percent:0;mso-wrap-distance-left:9pt;mso-wrap-distance-top:0;mso-wrap-distance-right:36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" o:allowincell="f" adj="2346" fillcolor="#4f81bd" strokecolor="#4f81bd" strokeweight="1pt">
                <v:shadow on="t" type="double" opacity=".5" color2="shadow add(102)" offset="3pt,-3pt" offset2="6pt,-6pt"/>
                <v:textbox style="mso-fit-shape-to-text:t" inset="18pt,18pt,,18pt">
                  <w:txbxContent>
                    <w:p w:rsidR="000336E2" w:rsidRPr="000336E2" w:rsidRDefault="000336E2" w:rsidP="000336E2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</w:pP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Anshul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Jain (Y09UC027)</w:t>
                      </w:r>
                    </w:p>
                    <w:p w:rsidR="000336E2" w:rsidRPr="000336E2" w:rsidRDefault="000336E2" w:rsidP="000336E2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</w:pP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Mumal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Seth (Y09UC086)</w:t>
                      </w:r>
                    </w:p>
                    <w:p w:rsidR="000336E2" w:rsidRPr="000336E2" w:rsidRDefault="000336E2" w:rsidP="000336E2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</w:pP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Shreya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Mundra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(Y09UC150)</w:t>
                      </w:r>
                    </w:p>
                    <w:p w:rsidR="000336E2" w:rsidRPr="000336E2" w:rsidRDefault="000336E2" w:rsidP="000336E2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28"/>
                        </w:rPr>
                      </w:pPr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Karan </w:t>
                      </w: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Poddar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(Y09UC301</w:t>
                      </w:r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28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C798925" wp14:editId="3D8F288F">
                <wp:simplePos x="0" y="0"/>
                <wp:positionH relativeFrom="column">
                  <wp:posOffset>128270</wp:posOffset>
                </wp:positionH>
                <wp:positionV relativeFrom="paragraph">
                  <wp:posOffset>1325880</wp:posOffset>
                </wp:positionV>
                <wp:extent cx="5054600" cy="1409700"/>
                <wp:effectExtent l="4445" t="1905" r="0" b="0"/>
                <wp:wrapNone/>
                <wp:docPr id="5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20CA" w:rsidRPr="000336E2" w:rsidRDefault="000336E2" w:rsidP="00C520CA">
                            <w:pPr>
                              <w:pStyle w:val="PROPOSALTITLE"/>
                              <w:rPr>
                                <w:sz w:val="56"/>
                              </w:rPr>
                            </w:pPr>
                            <w:r w:rsidRPr="000336E2">
                              <w:rPr>
                                <w:sz w:val="56"/>
                              </w:rPr>
                              <w:t>Course Registration Portal</w:t>
                            </w:r>
                          </w:p>
                          <w:p w:rsidR="00C520CA" w:rsidRPr="000336E2" w:rsidRDefault="00C520CA" w:rsidP="00C520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center"/>
                              <w:textAlignment w:val="center"/>
                              <w:rPr>
                                <w:rFonts w:ascii="Helvetica" w:hAnsi="Helvetica"/>
                                <w:color w:val="9C7D0D"/>
                                <w:sz w:val="36"/>
                                <w:szCs w:val="28"/>
                              </w:rPr>
                            </w:pPr>
                          </w:p>
                          <w:p w:rsidR="00C520CA" w:rsidRPr="000336E2" w:rsidRDefault="007C6782" w:rsidP="00C520CA">
                            <w:pPr>
                              <w:pStyle w:val="APROPOSALTOCLIENT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Data Store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10.1pt;margin-top:104.4pt;width:398pt;height:11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zFuAIAAMM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" filled="f" stroked="f">
                <v:textbox>
                  <w:txbxContent>
                    <w:p w:rsidR="00C520CA" w:rsidRPr="000336E2" w:rsidRDefault="000336E2" w:rsidP="00C520CA">
                      <w:pPr>
                        <w:pStyle w:val="PROPOSALTITLE"/>
                        <w:rPr>
                          <w:sz w:val="56"/>
                        </w:rPr>
                      </w:pPr>
                      <w:r w:rsidRPr="000336E2">
                        <w:rPr>
                          <w:sz w:val="56"/>
                        </w:rPr>
                        <w:t>Course Registration Portal</w:t>
                      </w:r>
                    </w:p>
                    <w:p w:rsidR="00C520CA" w:rsidRPr="000336E2" w:rsidRDefault="00C520CA" w:rsidP="00C520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tLeast"/>
                        <w:jc w:val="center"/>
                        <w:textAlignment w:val="center"/>
                        <w:rPr>
                          <w:rFonts w:ascii="Helvetica" w:hAnsi="Helvetica"/>
                          <w:color w:val="9C7D0D"/>
                          <w:sz w:val="36"/>
                          <w:szCs w:val="28"/>
                        </w:rPr>
                      </w:pPr>
                    </w:p>
                    <w:p w:rsidR="00C520CA" w:rsidRPr="000336E2" w:rsidRDefault="007C6782" w:rsidP="00C520CA">
                      <w:pPr>
                        <w:pStyle w:val="APROPOSALTOCLIENT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Data Store 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813C0CE" wp14:editId="68D863EB">
                <wp:simplePos x="0" y="0"/>
                <wp:positionH relativeFrom="column">
                  <wp:posOffset>2185670</wp:posOffset>
                </wp:positionH>
                <wp:positionV relativeFrom="paragraph">
                  <wp:posOffset>-591820</wp:posOffset>
                </wp:positionV>
                <wp:extent cx="3720465" cy="457200"/>
                <wp:effectExtent l="4445" t="0" r="0" b="1270"/>
                <wp:wrapNone/>
                <wp:docPr id="5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046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20CA" w:rsidRPr="00202C9B" w:rsidRDefault="00C520CA" w:rsidP="00C520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textAlignment w:val="center"/>
                              <w:rPr>
                                <w:rFonts w:ascii="Helvetica" w:hAnsi="Helvetic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C520CA" w:rsidRPr="00756C8D" w:rsidRDefault="000336E2" w:rsidP="00C520CA">
                            <w:pPr>
                              <w:pStyle w:val="MONTHDAYYEAR01"/>
                            </w:pPr>
                            <w:r>
                              <w:t>February 22, 2012</w:t>
                            </w:r>
                          </w:p>
                          <w:p w:rsidR="00C520CA" w:rsidRPr="00285E48" w:rsidRDefault="00C520CA" w:rsidP="00C520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textAlignment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172.1pt;margin-top:-46.6pt;width:292.95pt;height:3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25Qug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" filled="f" stroked="f">
                <v:textbox>
                  <w:txbxContent>
                    <w:p w:rsidR="00C520CA" w:rsidRPr="00202C9B" w:rsidRDefault="00C520CA" w:rsidP="00C520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jc w:val="center"/>
                        <w:textAlignment w:val="center"/>
                        <w:rPr>
                          <w:rFonts w:ascii="Helvetica" w:hAnsi="Helvetica"/>
                          <w:color w:val="000000"/>
                          <w:sz w:val="22"/>
                          <w:szCs w:val="22"/>
                        </w:rPr>
                      </w:pPr>
                    </w:p>
                    <w:p w:rsidR="00C520CA" w:rsidRPr="00756C8D" w:rsidRDefault="000336E2" w:rsidP="00C520CA">
                      <w:pPr>
                        <w:pStyle w:val="MONTHDAYYEAR01"/>
                      </w:pPr>
                      <w:r>
                        <w:t>February 22, 2012</w:t>
                      </w:r>
                    </w:p>
                    <w:p w:rsidR="00C520CA" w:rsidRPr="00285E48" w:rsidRDefault="00C520CA" w:rsidP="00C520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jc w:val="center"/>
                        <w:textAlignment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en-IN" w:eastAsia="en-IN"/>
        </w:rPr>
        <w:drawing>
          <wp:anchor distT="0" distB="0" distL="114300" distR="114300" simplePos="0" relativeHeight="251666944" behindDoc="1" locked="0" layoutInCell="1" allowOverlap="1" wp14:anchorId="507E1A58" wp14:editId="10C571FF">
            <wp:simplePos x="0" y="0"/>
            <wp:positionH relativeFrom="column">
              <wp:posOffset>-1155065</wp:posOffset>
            </wp:positionH>
            <wp:positionV relativeFrom="paragraph">
              <wp:posOffset>-924560</wp:posOffset>
            </wp:positionV>
            <wp:extent cx="7772400" cy="10058400"/>
            <wp:effectExtent l="0" t="0" r="0" b="0"/>
            <wp:wrapNone/>
            <wp:docPr id="52" name="Picture 39" descr="RE_Modern_Cov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E_Modern_Cover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0CA">
        <w:br w:type="page"/>
      </w:r>
    </w:p>
    <w:tbl>
      <w:tblPr>
        <w:tblStyle w:val="LightGrid"/>
        <w:tblpPr w:leftFromText="180" w:rightFromText="180" w:horzAnchor="margin" w:tblpXSpec="center" w:tblpY="525"/>
        <w:tblW w:w="10399" w:type="dxa"/>
        <w:tblLook w:val="04A0" w:firstRow="1" w:lastRow="0" w:firstColumn="1" w:lastColumn="0" w:noHBand="0" w:noVBand="1"/>
      </w:tblPr>
      <w:tblGrid>
        <w:gridCol w:w="2338"/>
        <w:gridCol w:w="3994"/>
        <w:gridCol w:w="4067"/>
      </w:tblGrid>
      <w:tr w:rsidR="007C6782" w:rsidRPr="00AB3146" w:rsidTr="007C6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7C6782" w:rsidRPr="00AB3146" w:rsidRDefault="007C6782" w:rsidP="007C6782">
            <w:pPr>
              <w:jc w:val="center"/>
            </w:pPr>
            <w:r w:rsidRPr="00AB3146">
              <w:lastRenderedPageBreak/>
              <w:t>DATA STORE</w:t>
            </w:r>
          </w:p>
        </w:tc>
        <w:tc>
          <w:tcPr>
            <w:tcW w:w="3994" w:type="dxa"/>
          </w:tcPr>
          <w:p w:rsidR="007C6782" w:rsidRPr="00AB3146" w:rsidRDefault="007C6782" w:rsidP="007C67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3146">
              <w:t>DATA ITEM</w:t>
            </w:r>
          </w:p>
        </w:tc>
        <w:tc>
          <w:tcPr>
            <w:tcW w:w="4067" w:type="dxa"/>
          </w:tcPr>
          <w:p w:rsidR="007C6782" w:rsidRPr="00AB3146" w:rsidRDefault="007C6782" w:rsidP="007C67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3146">
              <w:t>REMARKS</w:t>
            </w:r>
          </w:p>
        </w:tc>
      </w:tr>
      <w:tr w:rsidR="007C6782" w:rsidRPr="00AB3146" w:rsidTr="007C6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7C6782" w:rsidRPr="00AB3146" w:rsidRDefault="007C6782" w:rsidP="007C6782"/>
          <w:p w:rsidR="007C6782" w:rsidRPr="00AB3146" w:rsidRDefault="007C6782" w:rsidP="007C6782">
            <w:pPr>
              <w:rPr>
                <w:b w:val="0"/>
              </w:rPr>
            </w:pPr>
            <w:r w:rsidRPr="00AB3146">
              <w:t>DS1 : Login Details</w:t>
            </w:r>
          </w:p>
          <w:p w:rsidR="007C6782" w:rsidRPr="00AB3146" w:rsidRDefault="007C6782" w:rsidP="007C6782"/>
        </w:tc>
        <w:tc>
          <w:tcPr>
            <w:tcW w:w="3994" w:type="dxa"/>
          </w:tcPr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146">
              <w:t>1.</w:t>
            </w:r>
            <w:r>
              <w:t xml:space="preserve"> </w:t>
            </w:r>
            <w:r w:rsidRPr="00AB3146">
              <w:t>Username</w:t>
            </w:r>
          </w:p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146">
              <w:t>2.</w:t>
            </w:r>
            <w:r>
              <w:t xml:space="preserve"> </w:t>
            </w:r>
            <w:r w:rsidRPr="00AB3146">
              <w:t>Password</w:t>
            </w:r>
          </w:p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AB3146">
              <w:t>.Category(Dean/Professors/Students)</w:t>
            </w:r>
          </w:p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AB3146">
              <w:t>.</w:t>
            </w:r>
            <w:r>
              <w:t xml:space="preserve">Physical </w:t>
            </w:r>
            <w:r w:rsidRPr="00AB3146">
              <w:t>Registered(Yes/No)</w:t>
            </w:r>
          </w:p>
        </w:tc>
        <w:tc>
          <w:tcPr>
            <w:tcW w:w="4067" w:type="dxa"/>
          </w:tcPr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146">
              <w:t xml:space="preserve">1. The Login Details of Dean, Professors and </w:t>
            </w:r>
            <w:r>
              <w:t xml:space="preserve">    </w:t>
            </w:r>
            <w:r w:rsidRPr="00AB3146">
              <w:t>Students all will be stored here.</w:t>
            </w:r>
          </w:p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146">
              <w:t>2. It keeps a check</w:t>
            </w:r>
            <w:r>
              <w:t xml:space="preserve"> </w:t>
            </w:r>
            <w:r w:rsidRPr="00AB3146">
              <w:t>of</w:t>
            </w:r>
            <w:r>
              <w:t xml:space="preserve"> all</w:t>
            </w:r>
            <w:r w:rsidRPr="00AB3146">
              <w:t xml:space="preserve"> those students who have registered themselves physically and will open the online registration portal for them </w:t>
            </w:r>
            <w:r w:rsidRPr="00AB3146">
              <w:rPr>
                <w:b/>
              </w:rPr>
              <w:t>only</w:t>
            </w:r>
            <w:r w:rsidRPr="00AB3146">
              <w:t>.</w:t>
            </w:r>
          </w:p>
        </w:tc>
      </w:tr>
      <w:tr w:rsidR="007C6782" w:rsidRPr="00AB3146" w:rsidTr="007C67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7C6782" w:rsidRPr="00AB3146" w:rsidRDefault="007C6782" w:rsidP="007C6782"/>
          <w:p w:rsidR="007C6782" w:rsidRPr="00AB3146" w:rsidRDefault="007C6782" w:rsidP="007C6782">
            <w:pPr>
              <w:rPr>
                <w:b w:val="0"/>
              </w:rPr>
            </w:pPr>
            <w:r w:rsidRPr="00AB3146">
              <w:t>DS2 : Registration Details</w:t>
            </w:r>
          </w:p>
          <w:p w:rsidR="007C6782" w:rsidRPr="00AB3146" w:rsidRDefault="007C6782" w:rsidP="007C6782"/>
        </w:tc>
        <w:tc>
          <w:tcPr>
            <w:tcW w:w="3994" w:type="dxa"/>
          </w:tcPr>
          <w:p w:rsidR="007C6782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3146">
              <w:t>1.</w:t>
            </w:r>
            <w:r>
              <w:t>Students ID</w:t>
            </w:r>
          </w:p>
          <w:p w:rsidR="007C6782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Course ID</w:t>
            </w:r>
          </w:p>
          <w:p w:rsidR="007C6782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 Type(Special/Overload/Normal)</w:t>
            </w:r>
          </w:p>
          <w:p w:rsidR="007C6782" w:rsidRPr="00AB3146" w:rsidRDefault="00821AB9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 Preference no.</w:t>
            </w:r>
          </w:p>
        </w:tc>
        <w:tc>
          <w:tcPr>
            <w:tcW w:w="4067" w:type="dxa"/>
          </w:tcPr>
          <w:p w:rsidR="007C6782" w:rsidRPr="00AB3146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r w:rsidRPr="00AB3146">
              <w:t>It stores the details of all the courses the student want</w:t>
            </w:r>
            <w:r>
              <w:t>s to opt for in the current semester</w:t>
            </w:r>
          </w:p>
        </w:tc>
      </w:tr>
      <w:tr w:rsidR="007C6782" w:rsidRPr="00AB3146" w:rsidTr="007C6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7C6782" w:rsidRPr="00AB3146" w:rsidRDefault="007C6782" w:rsidP="007C6782"/>
          <w:p w:rsidR="007C6782" w:rsidRPr="00AB3146" w:rsidRDefault="007C6782" w:rsidP="007C6782">
            <w:pPr>
              <w:rPr>
                <w:b w:val="0"/>
              </w:rPr>
            </w:pPr>
            <w:r w:rsidRPr="00AB3146">
              <w:t>DS3 : Student Details</w:t>
            </w:r>
          </w:p>
          <w:p w:rsidR="007C6782" w:rsidRPr="00AB3146" w:rsidRDefault="007C6782" w:rsidP="007C6782"/>
        </w:tc>
        <w:tc>
          <w:tcPr>
            <w:tcW w:w="3994" w:type="dxa"/>
          </w:tcPr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146">
              <w:t>1.Student</w:t>
            </w:r>
            <w:r>
              <w:t xml:space="preserve"> </w:t>
            </w:r>
            <w:r w:rsidRPr="00AB3146">
              <w:t xml:space="preserve">ID </w:t>
            </w:r>
          </w:p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146">
              <w:t>2.Course</w:t>
            </w:r>
            <w:r>
              <w:t xml:space="preserve"> </w:t>
            </w:r>
            <w:r w:rsidRPr="00AB3146">
              <w:t>ID</w:t>
            </w:r>
          </w:p>
          <w:p w:rsidR="00821AB9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146">
              <w:t>3.</w:t>
            </w:r>
            <w:r>
              <w:t>Semester</w:t>
            </w:r>
            <w:r w:rsidRPr="00AB3146">
              <w:t>(Current/Previous)</w:t>
            </w:r>
          </w:p>
        </w:tc>
        <w:tc>
          <w:tcPr>
            <w:tcW w:w="4067" w:type="dxa"/>
          </w:tcPr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146">
              <w:t xml:space="preserve"> This database stores the details of all the courses in which the student has been registered in current and all the previous semesters.</w:t>
            </w:r>
          </w:p>
        </w:tc>
      </w:tr>
      <w:tr w:rsidR="007C6782" w:rsidRPr="00AB3146" w:rsidTr="007C67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7C6782" w:rsidRPr="00AB3146" w:rsidRDefault="007C6782" w:rsidP="007C6782"/>
          <w:p w:rsidR="007C6782" w:rsidRPr="00AB3146" w:rsidRDefault="007C6782" w:rsidP="007C6782">
            <w:pPr>
              <w:rPr>
                <w:b w:val="0"/>
              </w:rPr>
            </w:pPr>
            <w:r w:rsidRPr="00AB3146">
              <w:t>DS4 : Course Details</w:t>
            </w:r>
          </w:p>
          <w:p w:rsidR="007C6782" w:rsidRPr="00AB3146" w:rsidRDefault="007C6782" w:rsidP="007C6782"/>
        </w:tc>
        <w:tc>
          <w:tcPr>
            <w:tcW w:w="3994" w:type="dxa"/>
          </w:tcPr>
          <w:p w:rsidR="007C6782" w:rsidRPr="00AB3146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Course Code</w:t>
            </w:r>
          </w:p>
          <w:p w:rsidR="007C6782" w:rsidRPr="00AB3146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3146">
              <w:t>2.Name(Course Name)</w:t>
            </w:r>
          </w:p>
          <w:p w:rsidR="007C6782" w:rsidRPr="00AB3146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3146">
              <w:t>3. Professor</w:t>
            </w:r>
            <w:r>
              <w:t xml:space="preserve"> ID</w:t>
            </w:r>
          </w:p>
          <w:p w:rsidR="007C6782" w:rsidRPr="00AB3146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3146">
              <w:t>4.No. of students allowed</w:t>
            </w:r>
          </w:p>
          <w:p w:rsidR="007C6782" w:rsidRPr="00AB3146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3146">
              <w:t>5.Credits</w:t>
            </w:r>
          </w:p>
          <w:p w:rsidR="007C6782" w:rsidRPr="00AB3146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3146">
              <w:t>6. Pre</w:t>
            </w:r>
            <w:r>
              <w:t>-re</w:t>
            </w:r>
            <w:r w:rsidRPr="00AB3146">
              <w:t>quisites</w:t>
            </w:r>
          </w:p>
          <w:p w:rsidR="007C6782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3146">
              <w:t>7. Elective/Compulsory</w:t>
            </w:r>
          </w:p>
          <w:p w:rsidR="007C6782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8. Description</w:t>
            </w:r>
          </w:p>
          <w:p w:rsidR="005240DF" w:rsidRPr="00AB3146" w:rsidRDefault="005240DF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 Stream_Year</w:t>
            </w:r>
            <w:bookmarkStart w:id="0" w:name="_GoBack"/>
            <w:bookmarkEnd w:id="0"/>
          </w:p>
        </w:tc>
        <w:tc>
          <w:tcPr>
            <w:tcW w:w="4067" w:type="dxa"/>
          </w:tcPr>
          <w:p w:rsidR="007C6782" w:rsidRPr="00AB3146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B3146">
              <w:t>It stores the course type (HSS/Science/Open)</w:t>
            </w:r>
            <w:r>
              <w:t xml:space="preserve"> </w:t>
            </w:r>
            <w:r w:rsidRPr="00AB3146">
              <w:t>and other conditions necessary for registering in that course.</w:t>
            </w:r>
          </w:p>
        </w:tc>
      </w:tr>
      <w:tr w:rsidR="007C6782" w:rsidRPr="00AB3146" w:rsidTr="007C6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7C6782" w:rsidRPr="00AB3146" w:rsidRDefault="007C6782" w:rsidP="007C6782"/>
          <w:p w:rsidR="007C6782" w:rsidRPr="00AB3146" w:rsidRDefault="007C6782" w:rsidP="007C6782">
            <w:pPr>
              <w:rPr>
                <w:b w:val="0"/>
              </w:rPr>
            </w:pPr>
            <w:r w:rsidRPr="00AB3146">
              <w:t>DS</w:t>
            </w:r>
            <w:r>
              <w:rPr>
                <w:b w:val="0"/>
              </w:rPr>
              <w:t>5</w:t>
            </w:r>
            <w:r w:rsidRPr="00AB3146">
              <w:t xml:space="preserve"> : Swap Courses</w:t>
            </w:r>
          </w:p>
          <w:p w:rsidR="007C6782" w:rsidRPr="00AB3146" w:rsidRDefault="007C6782" w:rsidP="007C6782"/>
        </w:tc>
        <w:tc>
          <w:tcPr>
            <w:tcW w:w="3994" w:type="dxa"/>
          </w:tcPr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146">
              <w:t>1.Student</w:t>
            </w:r>
            <w:r>
              <w:t xml:space="preserve"> </w:t>
            </w:r>
            <w:r w:rsidRPr="00AB3146">
              <w:t>ID_1</w:t>
            </w:r>
          </w:p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146">
              <w:t>2.Student</w:t>
            </w:r>
            <w:r>
              <w:t xml:space="preserve"> </w:t>
            </w:r>
            <w:r w:rsidRPr="00AB3146">
              <w:t>ID_2</w:t>
            </w:r>
          </w:p>
          <w:p w:rsidR="007C6782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146">
              <w:t>3.Course</w:t>
            </w:r>
            <w:r>
              <w:t xml:space="preserve"> </w:t>
            </w:r>
            <w:r w:rsidRPr="00AB3146">
              <w:t>ID</w:t>
            </w:r>
            <w:r>
              <w:t>_1</w:t>
            </w:r>
          </w:p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Course ID_2</w:t>
            </w:r>
          </w:p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AB3146">
              <w:t>.S</w:t>
            </w:r>
            <w:r>
              <w:t>tatus</w:t>
            </w:r>
            <w:r w:rsidRPr="00AB3146">
              <w:t>(</w:t>
            </w:r>
            <w:r>
              <w:t>Approve</w:t>
            </w:r>
            <w:r w:rsidRPr="00AB3146">
              <w:t>/</w:t>
            </w:r>
            <w:r>
              <w:t>Reject</w:t>
            </w:r>
            <w:r w:rsidRPr="00AB3146">
              <w:t>)</w:t>
            </w:r>
          </w:p>
        </w:tc>
        <w:tc>
          <w:tcPr>
            <w:tcW w:w="4067" w:type="dxa"/>
          </w:tcPr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student from whom the course has to be swapped (StudentID_2) accepts the request of the </w:t>
            </w:r>
            <w:proofErr w:type="gramStart"/>
            <w:r>
              <w:t>student(</w:t>
            </w:r>
            <w:proofErr w:type="gramEnd"/>
            <w:r>
              <w:t>with StudentID_1) than the course</w:t>
            </w:r>
            <w:r w:rsidR="005240DF">
              <w:t>s are swapped without the Dean</w:t>
            </w:r>
            <w:r>
              <w:t xml:space="preserve"> permission.</w:t>
            </w:r>
          </w:p>
        </w:tc>
      </w:tr>
      <w:tr w:rsidR="007C6782" w:rsidRPr="00AB3146" w:rsidTr="007C67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7C6782" w:rsidRPr="00AB3146" w:rsidRDefault="007C6782" w:rsidP="007C6782"/>
          <w:p w:rsidR="007C6782" w:rsidRPr="00AB3146" w:rsidRDefault="007C6782" w:rsidP="007C6782">
            <w:pPr>
              <w:rPr>
                <w:b w:val="0"/>
              </w:rPr>
            </w:pPr>
            <w:r w:rsidRPr="00AB3146">
              <w:t>DS</w:t>
            </w:r>
            <w:r>
              <w:rPr>
                <w:b w:val="0"/>
              </w:rPr>
              <w:t>6</w:t>
            </w:r>
            <w:r w:rsidRPr="00AB3146">
              <w:t xml:space="preserve"> : Applications</w:t>
            </w:r>
          </w:p>
          <w:p w:rsidR="007C6782" w:rsidRPr="00AB3146" w:rsidRDefault="007C6782" w:rsidP="007C6782"/>
        </w:tc>
        <w:tc>
          <w:tcPr>
            <w:tcW w:w="3994" w:type="dxa"/>
          </w:tcPr>
          <w:p w:rsidR="00831C2B" w:rsidRDefault="00831C2B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Application ID</w:t>
            </w:r>
          </w:p>
          <w:p w:rsidR="007C6782" w:rsidRPr="00AB3146" w:rsidRDefault="00831C2B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7C6782" w:rsidRPr="00AB3146">
              <w:t>.Student</w:t>
            </w:r>
            <w:r w:rsidR="007C6782">
              <w:t xml:space="preserve"> </w:t>
            </w:r>
            <w:r w:rsidR="007C6782" w:rsidRPr="00AB3146">
              <w:t>ID</w:t>
            </w:r>
          </w:p>
          <w:p w:rsidR="007C6782" w:rsidRPr="00AB3146" w:rsidRDefault="00831C2B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r w:rsidR="007C6782" w:rsidRPr="00AB3146">
              <w:t>.Application Content</w:t>
            </w:r>
          </w:p>
          <w:p w:rsidR="007C6782" w:rsidRDefault="00831C2B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  <w:r w:rsidR="007C6782" w:rsidRPr="00AB3146">
              <w:t>.</w:t>
            </w:r>
            <w:r w:rsidR="007C6782">
              <w:t>Status</w:t>
            </w:r>
            <w:r w:rsidR="007C6782" w:rsidRPr="00AB3146">
              <w:t>(</w:t>
            </w:r>
            <w:r w:rsidR="007C6782">
              <w:t>Approve</w:t>
            </w:r>
            <w:r w:rsidR="007C6782" w:rsidRPr="00AB3146">
              <w:t>/</w:t>
            </w:r>
            <w:r w:rsidR="007C6782">
              <w:t>Reject</w:t>
            </w:r>
            <w:r w:rsidR="007C6782" w:rsidRPr="00AB3146">
              <w:t>)</w:t>
            </w:r>
          </w:p>
          <w:p w:rsidR="00831C2B" w:rsidRDefault="00831C2B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  <w:r w:rsidR="007C6782">
              <w:t>.Type</w:t>
            </w:r>
          </w:p>
          <w:p w:rsidR="007C6782" w:rsidRPr="00AB3146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067" w:type="dxa"/>
          </w:tcPr>
          <w:p w:rsidR="007C6782" w:rsidRPr="00AB3146" w:rsidRDefault="007C6782" w:rsidP="007C67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This database stores the requests for different registration Types (repeat/overload/special) to be approved by the Dean.</w:t>
            </w:r>
          </w:p>
        </w:tc>
      </w:tr>
      <w:tr w:rsidR="007C6782" w:rsidRPr="00AB3146" w:rsidTr="007C6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7C6782" w:rsidRDefault="007C6782" w:rsidP="007C6782">
            <w:pPr>
              <w:rPr>
                <w:b w:val="0"/>
              </w:rPr>
            </w:pPr>
          </w:p>
          <w:p w:rsidR="007C6782" w:rsidRPr="00BC1B6E" w:rsidRDefault="007C6782" w:rsidP="007C6782">
            <w:r w:rsidRPr="00BC1B6E">
              <w:t>DS7 : Event Schedule</w:t>
            </w:r>
          </w:p>
        </w:tc>
        <w:tc>
          <w:tcPr>
            <w:tcW w:w="3994" w:type="dxa"/>
          </w:tcPr>
          <w:p w:rsidR="007C6782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Event</w:t>
            </w:r>
          </w:p>
          <w:p w:rsidR="007C6782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Start Time</w:t>
            </w:r>
          </w:p>
          <w:p w:rsidR="007C6782" w:rsidRPr="00AB3146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End Time</w:t>
            </w:r>
          </w:p>
        </w:tc>
        <w:tc>
          <w:tcPr>
            <w:tcW w:w="4067" w:type="dxa"/>
          </w:tcPr>
          <w:p w:rsidR="007C6782" w:rsidRDefault="007C6782" w:rsidP="007C6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database table stores when the registration/add/drop/swap starts and for how long it is active.</w:t>
            </w:r>
          </w:p>
        </w:tc>
      </w:tr>
    </w:tbl>
    <w:p w:rsidR="00316196" w:rsidRDefault="007C6782" w:rsidP="00C520C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496BBEA" wp14:editId="15B3C6AB">
                <wp:simplePos x="0" y="0"/>
                <wp:positionH relativeFrom="column">
                  <wp:posOffset>1124585</wp:posOffset>
                </wp:positionH>
                <wp:positionV relativeFrom="paragraph">
                  <wp:posOffset>-612775</wp:posOffset>
                </wp:positionV>
                <wp:extent cx="5054600" cy="588645"/>
                <wp:effectExtent l="0" t="0" r="0" b="1905"/>
                <wp:wrapNone/>
                <wp:docPr id="51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FC4" w:rsidRPr="004548F9" w:rsidRDefault="007C6782" w:rsidP="00691FC4">
                            <w:pPr>
                              <w:pStyle w:val="PROPOSALTITLE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52"/>
                                <w:szCs w:val="56"/>
                              </w:rPr>
                              <w:t>DATA STORE DESCRIPTION</w:t>
                            </w:r>
                          </w:p>
                          <w:p w:rsidR="00691FC4" w:rsidRPr="004548F9" w:rsidRDefault="00691FC4" w:rsidP="00691FC4">
                            <w:pPr>
                              <w:pStyle w:val="APROPOSALTOCLIENT"/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29" type="#_x0000_t202" style="position:absolute;margin-left:88.55pt;margin-top:-48.25pt;width:398pt;height:46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" filled="f" stroked="f">
                <v:textbox>
                  <w:txbxContent>
                    <w:p w:rsidR="00691FC4" w:rsidRPr="004548F9" w:rsidRDefault="007C6782" w:rsidP="00691FC4">
                      <w:pPr>
                        <w:pStyle w:val="PROPOSALTITLE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52"/>
                          <w:szCs w:val="56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52"/>
                          <w:szCs w:val="56"/>
                        </w:rPr>
                        <w:t>DATA STORE DESCRIPTION</w:t>
                      </w:r>
                    </w:p>
                    <w:p w:rsidR="00691FC4" w:rsidRPr="004548F9" w:rsidRDefault="00691FC4" w:rsidP="00691FC4">
                      <w:pPr>
                        <w:pStyle w:val="APROPOSALTOCLIENT"/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48F9">
        <w:rPr>
          <w:noProof/>
          <w:lang w:val="en-IN" w:eastAsia="en-IN"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-900430</wp:posOffset>
            </wp:positionV>
            <wp:extent cx="7781925" cy="10058400"/>
            <wp:effectExtent l="0" t="0" r="9525" b="0"/>
            <wp:wrapNone/>
            <wp:docPr id="109" name="Picture 109" descr="C:\Users\Anshul\Desktop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Anshul\Desktop\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6196" w:rsidSect="00C520C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E2"/>
    <w:rsid w:val="000327F4"/>
    <w:rsid w:val="000336E2"/>
    <w:rsid w:val="0029433A"/>
    <w:rsid w:val="00316196"/>
    <w:rsid w:val="004548F9"/>
    <w:rsid w:val="005240DF"/>
    <w:rsid w:val="005D6A47"/>
    <w:rsid w:val="00691FC4"/>
    <w:rsid w:val="007C6782"/>
    <w:rsid w:val="00821AB9"/>
    <w:rsid w:val="00831C2B"/>
    <w:rsid w:val="009616D8"/>
    <w:rsid w:val="00BD7B96"/>
    <w:rsid w:val="00C520CA"/>
    <w:rsid w:val="00C772D1"/>
    <w:rsid w:val="00CA19CA"/>
    <w:rsid w:val="00DF073E"/>
    <w:rsid w:val="00DF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202C9B"/>
    <w:pPr>
      <w:keepNext/>
      <w:widowControl w:val="0"/>
      <w:jc w:val="center"/>
      <w:outlineLvl w:val="3"/>
    </w:pPr>
    <w:rPr>
      <w:b/>
      <w:color w:val="800000"/>
      <w:kern w:val="28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rsid w:val="00202C9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TableInput">
    <w:name w:val="Table Input"/>
    <w:basedOn w:val="Normal"/>
    <w:rsid w:val="00202C9B"/>
    <w:pPr>
      <w:spacing w:after="120" w:line="240" w:lineRule="exact"/>
      <w:jc w:val="center"/>
    </w:pPr>
    <w:rPr>
      <w:rFonts w:ascii="Times" w:hAnsi="Times"/>
      <w:b/>
      <w:noProof/>
      <w:color w:val="333333"/>
      <w:sz w:val="20"/>
      <w:szCs w:val="20"/>
    </w:rPr>
  </w:style>
  <w:style w:type="paragraph" w:customStyle="1" w:styleId="Boxes10">
    <w:name w:val="Boxes10"/>
    <w:basedOn w:val="Normal"/>
    <w:rsid w:val="00202C9B"/>
    <w:pPr>
      <w:spacing w:before="360" w:after="120"/>
      <w:jc w:val="center"/>
    </w:pPr>
    <w:rPr>
      <w:b/>
      <w:noProof/>
      <w:sz w:val="72"/>
      <w:szCs w:val="20"/>
    </w:rPr>
  </w:style>
  <w:style w:type="paragraph" w:customStyle="1" w:styleId="ImagePlaceHolder">
    <w:name w:val="Image Place Holder"/>
    <w:basedOn w:val="Normal"/>
    <w:rsid w:val="00C520CA"/>
    <w:pPr>
      <w:jc w:val="center"/>
    </w:pPr>
    <w:rPr>
      <w:rFonts w:ascii="Arial" w:hAnsi="Arial"/>
      <w:color w:val="333333"/>
      <w:sz w:val="22"/>
    </w:rPr>
  </w:style>
  <w:style w:type="paragraph" w:customStyle="1" w:styleId="Subhead">
    <w:name w:val="Subhead"/>
    <w:basedOn w:val="BasicParagraph"/>
    <w:rsid w:val="00202C9B"/>
    <w:pPr>
      <w:spacing w:before="320" w:after="160" w:line="240" w:lineRule="atLeast"/>
      <w:jc w:val="center"/>
    </w:pPr>
    <w:rPr>
      <w:rFonts w:ascii="Times-Bold" w:hAnsi="Times-Bold"/>
      <w:b/>
      <w:color w:val="9C7D0D"/>
      <w:sz w:val="32"/>
      <w:szCs w:val="32"/>
    </w:rPr>
  </w:style>
  <w:style w:type="paragraph" w:customStyle="1" w:styleId="MONTHDAYYEAR01">
    <w:name w:val="MONTH DAY YEAR 01"/>
    <w:basedOn w:val="Normal"/>
    <w:link w:val="MONTHDAYYEAR01Char"/>
    <w:qFormat/>
    <w:rsid w:val="00C520C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/>
      <w:b/>
      <w:color w:val="0B0B0C"/>
      <w:sz w:val="20"/>
      <w:szCs w:val="20"/>
    </w:rPr>
  </w:style>
  <w:style w:type="paragraph" w:customStyle="1" w:styleId="PROPOSALTITLE">
    <w:name w:val="PROPOSAL TITLE"/>
    <w:basedOn w:val="Normal"/>
    <w:link w:val="PROPOSALTITLEChar"/>
    <w:qFormat/>
    <w:rsid w:val="00C520C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b/>
      <w:color w:val="F68026"/>
      <w:sz w:val="40"/>
      <w:szCs w:val="40"/>
    </w:rPr>
  </w:style>
  <w:style w:type="character" w:customStyle="1" w:styleId="MONTHDAYYEAR01Char">
    <w:name w:val="MONTH DAY YEAR 01 Char"/>
    <w:link w:val="MONTHDAYYEAR01"/>
    <w:rsid w:val="00C520CA"/>
    <w:rPr>
      <w:rFonts w:ascii="Arial" w:hAnsi="Arial"/>
      <w:b/>
      <w:color w:val="0B0B0C"/>
    </w:rPr>
  </w:style>
  <w:style w:type="paragraph" w:customStyle="1" w:styleId="APROPOSALTOCLIENT">
    <w:name w:val="A PROPOSAL TO: CLIENT"/>
    <w:basedOn w:val="Normal"/>
    <w:link w:val="APROPOSALTOCLIENTChar"/>
    <w:qFormat/>
    <w:rsid w:val="00C520C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0B0B0C"/>
      <w:sz w:val="28"/>
      <w:szCs w:val="28"/>
    </w:rPr>
  </w:style>
  <w:style w:type="character" w:customStyle="1" w:styleId="PROPOSALTITLEChar">
    <w:name w:val="PROPOSAL TITLE Char"/>
    <w:link w:val="PROPOSALTITLE"/>
    <w:rsid w:val="00C520CA"/>
    <w:rPr>
      <w:rFonts w:ascii="Arial" w:hAnsi="Arial"/>
      <w:b/>
      <w:color w:val="F68026"/>
      <w:sz w:val="40"/>
      <w:szCs w:val="40"/>
    </w:rPr>
  </w:style>
  <w:style w:type="paragraph" w:customStyle="1" w:styleId="PLACELOGO">
    <w:name w:val="PLACE LOGO"/>
    <w:basedOn w:val="Normal"/>
    <w:link w:val="PLACELOGOChar"/>
    <w:qFormat/>
    <w:rsid w:val="00C520CA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Arial" w:hAnsi="Arial"/>
      <w:b/>
      <w:color w:val="0B0B0C"/>
      <w:sz w:val="20"/>
      <w:szCs w:val="22"/>
    </w:rPr>
  </w:style>
  <w:style w:type="character" w:customStyle="1" w:styleId="APROPOSALTOCLIENTChar">
    <w:name w:val="A PROPOSAL TO: CLIENT Char"/>
    <w:link w:val="APROPOSALTOCLIENT"/>
    <w:rsid w:val="00C520CA"/>
    <w:rPr>
      <w:rFonts w:ascii="Arial" w:hAnsi="Arial"/>
      <w:color w:val="0B0B0C"/>
      <w:sz w:val="28"/>
      <w:szCs w:val="28"/>
    </w:rPr>
  </w:style>
  <w:style w:type="paragraph" w:customStyle="1" w:styleId="INSERTHEADLINEHERE01">
    <w:name w:val="INSERT HEADLINE HERE 01"/>
    <w:basedOn w:val="Heading4"/>
    <w:link w:val="INSERTHEADLINEHERE01Char"/>
    <w:qFormat/>
    <w:rsid w:val="00C520CA"/>
    <w:pPr>
      <w:spacing w:after="240"/>
      <w:jc w:val="left"/>
    </w:pPr>
    <w:rPr>
      <w:rFonts w:ascii="Arial" w:hAnsi="Arial"/>
      <w:smallCaps/>
      <w:color w:val="F58026"/>
      <w:sz w:val="40"/>
    </w:rPr>
  </w:style>
  <w:style w:type="character" w:customStyle="1" w:styleId="PLACELOGOChar">
    <w:name w:val="PLACE LOGO Char"/>
    <w:link w:val="PLACELOGO"/>
    <w:rsid w:val="00C520CA"/>
    <w:rPr>
      <w:rFonts w:ascii="Arial" w:hAnsi="Arial"/>
      <w:b/>
      <w:color w:val="0B0B0C"/>
      <w:szCs w:val="22"/>
    </w:rPr>
  </w:style>
  <w:style w:type="paragraph" w:customStyle="1" w:styleId="SUBHEAD01">
    <w:name w:val="SUBHEAD 01"/>
    <w:basedOn w:val="Normal"/>
    <w:link w:val="SUBHEAD01Char"/>
    <w:qFormat/>
    <w:rsid w:val="00C520CA"/>
    <w:pPr>
      <w:widowControl w:val="0"/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/>
      <w:b/>
      <w:caps/>
      <w:color w:val="0B0B0C"/>
    </w:rPr>
  </w:style>
  <w:style w:type="character" w:customStyle="1" w:styleId="Heading4Char">
    <w:name w:val="Heading 4 Char"/>
    <w:link w:val="Heading4"/>
    <w:rsid w:val="00C520CA"/>
    <w:rPr>
      <w:b/>
      <w:color w:val="800000"/>
      <w:kern w:val="28"/>
      <w:sz w:val="24"/>
      <w:lang w:val="en"/>
    </w:rPr>
  </w:style>
  <w:style w:type="character" w:customStyle="1" w:styleId="INSERTHEADLINEHERE01Char">
    <w:name w:val="INSERT HEADLINE HERE 01 Char"/>
    <w:basedOn w:val="Heading4Char"/>
    <w:link w:val="INSERTHEADLINEHERE01"/>
    <w:rsid w:val="00C520CA"/>
    <w:rPr>
      <w:b/>
      <w:color w:val="800000"/>
      <w:kern w:val="28"/>
      <w:sz w:val="24"/>
      <w:lang w:val="en"/>
    </w:rPr>
  </w:style>
  <w:style w:type="paragraph" w:customStyle="1" w:styleId="BodyText01">
    <w:name w:val="Body Text 01"/>
    <w:basedOn w:val="BasicParagraph"/>
    <w:link w:val="BodyText01Char"/>
    <w:qFormat/>
    <w:rsid w:val="00C520CA"/>
    <w:pPr>
      <w:spacing w:line="240" w:lineRule="atLeast"/>
      <w:jc w:val="both"/>
    </w:pPr>
    <w:rPr>
      <w:rFonts w:ascii="Arial" w:hAnsi="Arial"/>
      <w:color w:val="0B0B0C"/>
      <w:position w:val="-16"/>
      <w:sz w:val="20"/>
      <w:szCs w:val="20"/>
    </w:rPr>
  </w:style>
  <w:style w:type="character" w:customStyle="1" w:styleId="SUBHEAD01Char">
    <w:name w:val="SUBHEAD 01 Char"/>
    <w:link w:val="SUBHEAD01"/>
    <w:rsid w:val="00C520CA"/>
    <w:rPr>
      <w:rFonts w:ascii="Arial" w:hAnsi="Arial"/>
      <w:b/>
      <w:caps/>
      <w:color w:val="0B0B0C"/>
      <w:sz w:val="24"/>
      <w:szCs w:val="24"/>
    </w:rPr>
  </w:style>
  <w:style w:type="paragraph" w:customStyle="1" w:styleId="Address01">
    <w:name w:val="Address 01"/>
    <w:basedOn w:val="Normal"/>
    <w:link w:val="Address01Char"/>
    <w:qFormat/>
    <w:rsid w:val="00C520CA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Arial" w:hAnsi="Arial"/>
      <w:color w:val="0B0B0C"/>
      <w:sz w:val="20"/>
      <w:szCs w:val="20"/>
    </w:rPr>
  </w:style>
  <w:style w:type="character" w:customStyle="1" w:styleId="BasicParagraphChar">
    <w:name w:val="[Basic Paragraph] Char"/>
    <w:link w:val="BasicParagraph"/>
    <w:rsid w:val="00C520CA"/>
    <w:rPr>
      <w:rFonts w:ascii="Times-Roman" w:hAnsi="Times-Roman"/>
      <w:color w:val="000000"/>
      <w:sz w:val="24"/>
      <w:szCs w:val="24"/>
    </w:rPr>
  </w:style>
  <w:style w:type="character" w:customStyle="1" w:styleId="BodyText01Char">
    <w:name w:val="Body Text 01 Char"/>
    <w:basedOn w:val="BasicParagraphChar"/>
    <w:link w:val="BodyText01"/>
    <w:rsid w:val="00C520CA"/>
    <w:rPr>
      <w:rFonts w:ascii="Times-Roman" w:hAnsi="Times-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6E2"/>
    <w:rPr>
      <w:rFonts w:ascii="Tahoma" w:hAnsi="Tahoma" w:cs="Tahoma"/>
      <w:sz w:val="16"/>
      <w:szCs w:val="16"/>
    </w:rPr>
  </w:style>
  <w:style w:type="character" w:customStyle="1" w:styleId="Address01Char">
    <w:name w:val="Address 01 Char"/>
    <w:link w:val="Address01"/>
    <w:rsid w:val="00C520CA"/>
    <w:rPr>
      <w:rFonts w:ascii="Arial" w:hAnsi="Arial"/>
      <w:color w:val="0B0B0C"/>
    </w:rPr>
  </w:style>
  <w:style w:type="character" w:customStyle="1" w:styleId="BalloonTextChar">
    <w:name w:val="Balloon Text Char"/>
    <w:link w:val="BalloonText"/>
    <w:uiPriority w:val="99"/>
    <w:semiHidden/>
    <w:rsid w:val="000336E2"/>
    <w:rPr>
      <w:rFonts w:ascii="Tahoma" w:hAnsi="Tahoma" w:cs="Tahoma"/>
      <w:sz w:val="16"/>
      <w:szCs w:val="16"/>
      <w:lang w:val="en-US" w:eastAsia="en-US"/>
    </w:rPr>
  </w:style>
  <w:style w:type="table" w:styleId="LightGrid-Accent5">
    <w:name w:val="Light Grid Accent 5"/>
    <w:basedOn w:val="TableNormal"/>
    <w:uiPriority w:val="62"/>
    <w:rsid w:val="007C678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">
    <w:name w:val="Medium Shading 1"/>
    <w:basedOn w:val="TableNormal"/>
    <w:uiPriority w:val="63"/>
    <w:rsid w:val="007C678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7C678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202C9B"/>
    <w:pPr>
      <w:keepNext/>
      <w:widowControl w:val="0"/>
      <w:jc w:val="center"/>
      <w:outlineLvl w:val="3"/>
    </w:pPr>
    <w:rPr>
      <w:b/>
      <w:color w:val="800000"/>
      <w:kern w:val="28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rsid w:val="00202C9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TableInput">
    <w:name w:val="Table Input"/>
    <w:basedOn w:val="Normal"/>
    <w:rsid w:val="00202C9B"/>
    <w:pPr>
      <w:spacing w:after="120" w:line="240" w:lineRule="exact"/>
      <w:jc w:val="center"/>
    </w:pPr>
    <w:rPr>
      <w:rFonts w:ascii="Times" w:hAnsi="Times"/>
      <w:b/>
      <w:noProof/>
      <w:color w:val="333333"/>
      <w:sz w:val="20"/>
      <w:szCs w:val="20"/>
    </w:rPr>
  </w:style>
  <w:style w:type="paragraph" w:customStyle="1" w:styleId="Boxes10">
    <w:name w:val="Boxes10"/>
    <w:basedOn w:val="Normal"/>
    <w:rsid w:val="00202C9B"/>
    <w:pPr>
      <w:spacing w:before="360" w:after="120"/>
      <w:jc w:val="center"/>
    </w:pPr>
    <w:rPr>
      <w:b/>
      <w:noProof/>
      <w:sz w:val="72"/>
      <w:szCs w:val="20"/>
    </w:rPr>
  </w:style>
  <w:style w:type="paragraph" w:customStyle="1" w:styleId="ImagePlaceHolder">
    <w:name w:val="Image Place Holder"/>
    <w:basedOn w:val="Normal"/>
    <w:rsid w:val="00C520CA"/>
    <w:pPr>
      <w:jc w:val="center"/>
    </w:pPr>
    <w:rPr>
      <w:rFonts w:ascii="Arial" w:hAnsi="Arial"/>
      <w:color w:val="333333"/>
      <w:sz w:val="22"/>
    </w:rPr>
  </w:style>
  <w:style w:type="paragraph" w:customStyle="1" w:styleId="Subhead">
    <w:name w:val="Subhead"/>
    <w:basedOn w:val="BasicParagraph"/>
    <w:rsid w:val="00202C9B"/>
    <w:pPr>
      <w:spacing w:before="320" w:after="160" w:line="240" w:lineRule="atLeast"/>
      <w:jc w:val="center"/>
    </w:pPr>
    <w:rPr>
      <w:rFonts w:ascii="Times-Bold" w:hAnsi="Times-Bold"/>
      <w:b/>
      <w:color w:val="9C7D0D"/>
      <w:sz w:val="32"/>
      <w:szCs w:val="32"/>
    </w:rPr>
  </w:style>
  <w:style w:type="paragraph" w:customStyle="1" w:styleId="MONTHDAYYEAR01">
    <w:name w:val="MONTH DAY YEAR 01"/>
    <w:basedOn w:val="Normal"/>
    <w:link w:val="MONTHDAYYEAR01Char"/>
    <w:qFormat/>
    <w:rsid w:val="00C520C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/>
      <w:b/>
      <w:color w:val="0B0B0C"/>
      <w:sz w:val="20"/>
      <w:szCs w:val="20"/>
    </w:rPr>
  </w:style>
  <w:style w:type="paragraph" w:customStyle="1" w:styleId="PROPOSALTITLE">
    <w:name w:val="PROPOSAL TITLE"/>
    <w:basedOn w:val="Normal"/>
    <w:link w:val="PROPOSALTITLEChar"/>
    <w:qFormat/>
    <w:rsid w:val="00C520C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b/>
      <w:color w:val="F68026"/>
      <w:sz w:val="40"/>
      <w:szCs w:val="40"/>
    </w:rPr>
  </w:style>
  <w:style w:type="character" w:customStyle="1" w:styleId="MONTHDAYYEAR01Char">
    <w:name w:val="MONTH DAY YEAR 01 Char"/>
    <w:link w:val="MONTHDAYYEAR01"/>
    <w:rsid w:val="00C520CA"/>
    <w:rPr>
      <w:rFonts w:ascii="Arial" w:hAnsi="Arial"/>
      <w:b/>
      <w:color w:val="0B0B0C"/>
    </w:rPr>
  </w:style>
  <w:style w:type="paragraph" w:customStyle="1" w:styleId="APROPOSALTOCLIENT">
    <w:name w:val="A PROPOSAL TO: CLIENT"/>
    <w:basedOn w:val="Normal"/>
    <w:link w:val="APROPOSALTOCLIENTChar"/>
    <w:qFormat/>
    <w:rsid w:val="00C520C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0B0B0C"/>
      <w:sz w:val="28"/>
      <w:szCs w:val="28"/>
    </w:rPr>
  </w:style>
  <w:style w:type="character" w:customStyle="1" w:styleId="PROPOSALTITLEChar">
    <w:name w:val="PROPOSAL TITLE Char"/>
    <w:link w:val="PROPOSALTITLE"/>
    <w:rsid w:val="00C520CA"/>
    <w:rPr>
      <w:rFonts w:ascii="Arial" w:hAnsi="Arial"/>
      <w:b/>
      <w:color w:val="F68026"/>
      <w:sz w:val="40"/>
      <w:szCs w:val="40"/>
    </w:rPr>
  </w:style>
  <w:style w:type="paragraph" w:customStyle="1" w:styleId="PLACELOGO">
    <w:name w:val="PLACE LOGO"/>
    <w:basedOn w:val="Normal"/>
    <w:link w:val="PLACELOGOChar"/>
    <w:qFormat/>
    <w:rsid w:val="00C520CA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Arial" w:hAnsi="Arial"/>
      <w:b/>
      <w:color w:val="0B0B0C"/>
      <w:sz w:val="20"/>
      <w:szCs w:val="22"/>
    </w:rPr>
  </w:style>
  <w:style w:type="character" w:customStyle="1" w:styleId="APROPOSALTOCLIENTChar">
    <w:name w:val="A PROPOSAL TO: CLIENT Char"/>
    <w:link w:val="APROPOSALTOCLIENT"/>
    <w:rsid w:val="00C520CA"/>
    <w:rPr>
      <w:rFonts w:ascii="Arial" w:hAnsi="Arial"/>
      <w:color w:val="0B0B0C"/>
      <w:sz w:val="28"/>
      <w:szCs w:val="28"/>
    </w:rPr>
  </w:style>
  <w:style w:type="paragraph" w:customStyle="1" w:styleId="INSERTHEADLINEHERE01">
    <w:name w:val="INSERT HEADLINE HERE 01"/>
    <w:basedOn w:val="Heading4"/>
    <w:link w:val="INSERTHEADLINEHERE01Char"/>
    <w:qFormat/>
    <w:rsid w:val="00C520CA"/>
    <w:pPr>
      <w:spacing w:after="240"/>
      <w:jc w:val="left"/>
    </w:pPr>
    <w:rPr>
      <w:rFonts w:ascii="Arial" w:hAnsi="Arial"/>
      <w:smallCaps/>
      <w:color w:val="F58026"/>
      <w:sz w:val="40"/>
    </w:rPr>
  </w:style>
  <w:style w:type="character" w:customStyle="1" w:styleId="PLACELOGOChar">
    <w:name w:val="PLACE LOGO Char"/>
    <w:link w:val="PLACELOGO"/>
    <w:rsid w:val="00C520CA"/>
    <w:rPr>
      <w:rFonts w:ascii="Arial" w:hAnsi="Arial"/>
      <w:b/>
      <w:color w:val="0B0B0C"/>
      <w:szCs w:val="22"/>
    </w:rPr>
  </w:style>
  <w:style w:type="paragraph" w:customStyle="1" w:styleId="SUBHEAD01">
    <w:name w:val="SUBHEAD 01"/>
    <w:basedOn w:val="Normal"/>
    <w:link w:val="SUBHEAD01Char"/>
    <w:qFormat/>
    <w:rsid w:val="00C520CA"/>
    <w:pPr>
      <w:widowControl w:val="0"/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/>
      <w:b/>
      <w:caps/>
      <w:color w:val="0B0B0C"/>
    </w:rPr>
  </w:style>
  <w:style w:type="character" w:customStyle="1" w:styleId="Heading4Char">
    <w:name w:val="Heading 4 Char"/>
    <w:link w:val="Heading4"/>
    <w:rsid w:val="00C520CA"/>
    <w:rPr>
      <w:b/>
      <w:color w:val="800000"/>
      <w:kern w:val="28"/>
      <w:sz w:val="24"/>
      <w:lang w:val="en"/>
    </w:rPr>
  </w:style>
  <w:style w:type="character" w:customStyle="1" w:styleId="INSERTHEADLINEHERE01Char">
    <w:name w:val="INSERT HEADLINE HERE 01 Char"/>
    <w:basedOn w:val="Heading4Char"/>
    <w:link w:val="INSERTHEADLINEHERE01"/>
    <w:rsid w:val="00C520CA"/>
    <w:rPr>
      <w:b/>
      <w:color w:val="800000"/>
      <w:kern w:val="28"/>
      <w:sz w:val="24"/>
      <w:lang w:val="en"/>
    </w:rPr>
  </w:style>
  <w:style w:type="paragraph" w:customStyle="1" w:styleId="BodyText01">
    <w:name w:val="Body Text 01"/>
    <w:basedOn w:val="BasicParagraph"/>
    <w:link w:val="BodyText01Char"/>
    <w:qFormat/>
    <w:rsid w:val="00C520CA"/>
    <w:pPr>
      <w:spacing w:line="240" w:lineRule="atLeast"/>
      <w:jc w:val="both"/>
    </w:pPr>
    <w:rPr>
      <w:rFonts w:ascii="Arial" w:hAnsi="Arial"/>
      <w:color w:val="0B0B0C"/>
      <w:position w:val="-16"/>
      <w:sz w:val="20"/>
      <w:szCs w:val="20"/>
    </w:rPr>
  </w:style>
  <w:style w:type="character" w:customStyle="1" w:styleId="SUBHEAD01Char">
    <w:name w:val="SUBHEAD 01 Char"/>
    <w:link w:val="SUBHEAD01"/>
    <w:rsid w:val="00C520CA"/>
    <w:rPr>
      <w:rFonts w:ascii="Arial" w:hAnsi="Arial"/>
      <w:b/>
      <w:caps/>
      <w:color w:val="0B0B0C"/>
      <w:sz w:val="24"/>
      <w:szCs w:val="24"/>
    </w:rPr>
  </w:style>
  <w:style w:type="paragraph" w:customStyle="1" w:styleId="Address01">
    <w:name w:val="Address 01"/>
    <w:basedOn w:val="Normal"/>
    <w:link w:val="Address01Char"/>
    <w:qFormat/>
    <w:rsid w:val="00C520CA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Arial" w:hAnsi="Arial"/>
      <w:color w:val="0B0B0C"/>
      <w:sz w:val="20"/>
      <w:szCs w:val="20"/>
    </w:rPr>
  </w:style>
  <w:style w:type="character" w:customStyle="1" w:styleId="BasicParagraphChar">
    <w:name w:val="[Basic Paragraph] Char"/>
    <w:link w:val="BasicParagraph"/>
    <w:rsid w:val="00C520CA"/>
    <w:rPr>
      <w:rFonts w:ascii="Times-Roman" w:hAnsi="Times-Roman"/>
      <w:color w:val="000000"/>
      <w:sz w:val="24"/>
      <w:szCs w:val="24"/>
    </w:rPr>
  </w:style>
  <w:style w:type="character" w:customStyle="1" w:styleId="BodyText01Char">
    <w:name w:val="Body Text 01 Char"/>
    <w:basedOn w:val="BasicParagraphChar"/>
    <w:link w:val="BodyText01"/>
    <w:rsid w:val="00C520CA"/>
    <w:rPr>
      <w:rFonts w:ascii="Times-Roman" w:hAnsi="Times-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6E2"/>
    <w:rPr>
      <w:rFonts w:ascii="Tahoma" w:hAnsi="Tahoma" w:cs="Tahoma"/>
      <w:sz w:val="16"/>
      <w:szCs w:val="16"/>
    </w:rPr>
  </w:style>
  <w:style w:type="character" w:customStyle="1" w:styleId="Address01Char">
    <w:name w:val="Address 01 Char"/>
    <w:link w:val="Address01"/>
    <w:rsid w:val="00C520CA"/>
    <w:rPr>
      <w:rFonts w:ascii="Arial" w:hAnsi="Arial"/>
      <w:color w:val="0B0B0C"/>
    </w:rPr>
  </w:style>
  <w:style w:type="character" w:customStyle="1" w:styleId="BalloonTextChar">
    <w:name w:val="Balloon Text Char"/>
    <w:link w:val="BalloonText"/>
    <w:uiPriority w:val="99"/>
    <w:semiHidden/>
    <w:rsid w:val="000336E2"/>
    <w:rPr>
      <w:rFonts w:ascii="Tahoma" w:hAnsi="Tahoma" w:cs="Tahoma"/>
      <w:sz w:val="16"/>
      <w:szCs w:val="16"/>
      <w:lang w:val="en-US" w:eastAsia="en-US"/>
    </w:rPr>
  </w:style>
  <w:style w:type="table" w:styleId="LightGrid-Accent5">
    <w:name w:val="Light Grid Accent 5"/>
    <w:basedOn w:val="TableNormal"/>
    <w:uiPriority w:val="62"/>
    <w:rsid w:val="007C678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">
    <w:name w:val="Medium Shading 1"/>
    <w:basedOn w:val="TableNormal"/>
    <w:uiPriority w:val="63"/>
    <w:rsid w:val="007C678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7C678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shul\Downloads\TS01037832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TS010378325.dot</Template>
  <TotalTime>25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Jain</dc:creator>
  <cp:lastModifiedBy>Anshul Jain</cp:lastModifiedBy>
  <cp:revision>10</cp:revision>
  <cp:lastPrinted>2012-03-28T15:44:00Z</cp:lastPrinted>
  <dcterms:created xsi:type="dcterms:W3CDTF">2012-02-22T20:30:00Z</dcterms:created>
  <dcterms:modified xsi:type="dcterms:W3CDTF">2012-03-28T15:44:00Z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TC103783259990</vt:lpwstr>
  </property>
</Properties>
</file>